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851" w:type="dxa"/>
          <w:left w:w="340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4086C4FB" w14:textId="77777777" w:rsidTr="00297B2D">
        <w:trPr>
          <w:trHeight w:hRule="exact" w:val="2736"/>
        </w:trPr>
        <w:tc>
          <w:tcPr>
            <w:tcW w:w="5037" w:type="dxa"/>
          </w:tcPr>
          <w:bookmarkStart w:id="0" w:name="_GoBack"/>
          <w:p w14:paraId="7E5E6C26" w14:textId="05B3F3DF" w:rsidR="00C307D8" w:rsidRDefault="004F0125">
            <w:pPr>
              <w:pStyle w:val="Name"/>
            </w:pPr>
            <w:sdt>
              <w:sdtPr>
                <w:alias w:val="Enter your name:"/>
                <w:tag w:val="Enter your name:"/>
                <w:id w:val="-24102200"/>
                <w:placeholder>
                  <w:docPart w:val="9FD2BB45FBA84C74B30E94CECB3B3B9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74EA2">
                  <w:t>Speedcats Car Rental</w:t>
                </w:r>
              </w:sdtContent>
            </w:sdt>
          </w:p>
          <w:sdt>
            <w:sdtPr>
              <w:alias w:val="Enter address, city, st zip code:"/>
              <w:tag w:val="Enter address, city, st zip code:"/>
              <w:id w:val="-2143104227"/>
              <w:placeholder>
                <w:docPart w:val="252A2105FA1849FFA7EAE1670E609D6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0767F7AD" w14:textId="674B8B49" w:rsidR="00C307D8" w:rsidRDefault="00974EA2">
                <w:r>
                  <w:t>550 E Spring St., Columbus, OH 43215</w:t>
                </w:r>
              </w:p>
            </w:sdtContent>
          </w:sdt>
          <w:p w14:paraId="3A9563B7" w14:textId="0D785291" w:rsidR="005E0B86" w:rsidRDefault="004F0125" w:rsidP="006C6684">
            <w:sdt>
              <w:sdtPr>
                <w:alias w:val="Enter telephone:"/>
                <w:tag w:val="Enter telephone:"/>
                <w:id w:val="770672892"/>
                <w:placeholder>
                  <w:docPart w:val="F82D024419EA409EBFA7DFEA85E9E64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C307D8">
              <w:t> </w:t>
            </w:r>
            <w:r w:rsidR="006C6684">
              <w:t>|</w:t>
            </w:r>
            <w:r w:rsidR="00C307D8">
              <w:t> </w:t>
            </w:r>
            <w:sdt>
              <w:sdtPr>
                <w:alias w:val="Enter email:"/>
                <w:tag w:val="Enter email:"/>
                <w:id w:val="2043023049"/>
                <w:placeholder>
                  <w:docPart w:val="C21375A4FEB4484EB81B1856D6A3F5C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</w:p>
          <w:p w14:paraId="101F4258" w14:textId="128F3755" w:rsidR="00C307D8" w:rsidRDefault="004F0125" w:rsidP="006C6684">
            <w:sdt>
              <w:sdtPr>
                <w:alias w:val="Enter twitter handle:"/>
                <w:tag w:val="Enter twitter handle:"/>
                <w:id w:val="-444931259"/>
                <w:placeholder>
                  <w:docPart w:val="DD226BA090C64CD3880F0B0FD78C193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1A40DBCC" w14:textId="53540E37" w:rsidR="00C307D8" w:rsidRDefault="00974EA2" w:rsidP="00C307D8">
            <w:sdt>
              <w:sdtPr>
                <w:alias w:val="Enter web address:"/>
                <w:tag w:val="Enter web address:"/>
                <w:id w:val="1204521838"/>
                <w:placeholder>
                  <w:docPart w:val="63B7B60BA00945B79F6E7C8A07BD9F2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Content>
                <w:r w:rsidRPr="00974EA2">
                  <w:t>still-fortress-58891.herokuapp.com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DF08516E64DD4BD588DD8588D14E3C8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53CF2EE" w14:textId="7527BC87" w:rsidR="00C307D8" w:rsidRDefault="00974EA2" w:rsidP="009D78A3">
                <w:pPr>
                  <w:pStyle w:val="Name"/>
                </w:pPr>
                <w:r>
                  <w:t>Speedcats Car Rental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03722A4EB9AA44B8B96A7A0801077F1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E407BC9" w14:textId="13F9EE70" w:rsidR="00C307D8" w:rsidRDefault="00974EA2" w:rsidP="009D78A3">
                <w:r>
                  <w:t>550 E Spring St., Columbus, OH 43215</w:t>
                </w:r>
              </w:p>
            </w:sdtContent>
          </w:sdt>
          <w:p w14:paraId="1AD9BA5E" w14:textId="29F655D0" w:rsidR="005E0B86" w:rsidRDefault="004F0125" w:rsidP="006C6684">
            <w:sdt>
              <w:sdtPr>
                <w:alias w:val="Enter telephone:"/>
                <w:tag w:val="Enter telephone:"/>
                <w:id w:val="-864834133"/>
                <w:placeholder>
                  <w:docPart w:val="26C16EAEDC29419698FF80F68E1B395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29DE49AD1CC64C76890F96F45B0945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  <w:r w:rsidR="006C6684">
              <w:t> </w:t>
            </w:r>
          </w:p>
          <w:p w14:paraId="2DCF74A7" w14:textId="14CE0827" w:rsidR="006C6684" w:rsidRDefault="004F0125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221B1F92794047A98FF5A3E4FB44C75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0ABAEF9B" w14:textId="02FBC74A" w:rsidR="00C307D8" w:rsidRDefault="004F0125" w:rsidP="006C6684">
            <w:sdt>
              <w:sdtPr>
                <w:alias w:val="Enter web address:"/>
                <w:tag w:val="Enter web address:"/>
                <w:id w:val="-1007672581"/>
                <w:placeholder>
                  <w:docPart w:val="56A007B9F59E42E68794317C6BA2350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still-fortress-58891.herokuapp.com</w:t>
                </w:r>
              </w:sdtContent>
            </w:sdt>
          </w:p>
        </w:tc>
      </w:tr>
      <w:tr w:rsidR="00C307D8" w14:paraId="6011AC89" w14:textId="77777777" w:rsidTr="00297B2D">
        <w:trPr>
          <w:trHeight w:hRule="exact" w:val="2736"/>
        </w:trPr>
        <w:tc>
          <w:tcPr>
            <w:tcW w:w="5037" w:type="dxa"/>
          </w:tcPr>
          <w:bookmarkEnd w:id="0" w:displacedByCustomXml="next"/>
          <w:sdt>
            <w:sdtPr>
              <w:alias w:val="Enter your name:"/>
              <w:tag w:val="Enter your name:"/>
              <w:id w:val="2101291898"/>
              <w:placeholder>
                <w:docPart w:val="B623084F78804A50AC4FB88FDB79F45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D3FA974" w14:textId="29C6C4B3" w:rsidR="00C307D8" w:rsidRDefault="00974EA2" w:rsidP="009D78A3">
                <w:pPr>
                  <w:pStyle w:val="Name"/>
                </w:pPr>
                <w:r>
                  <w:t>Speedcats Car Rental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AF9AC4B9A0ED49F18C09F74642A44A1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E547991" w14:textId="4DC9FA80" w:rsidR="00C307D8" w:rsidRDefault="00974EA2" w:rsidP="009D78A3">
                <w:r>
                  <w:t>550 E Spring St., Columbus, OH 43215</w:t>
                </w:r>
              </w:p>
            </w:sdtContent>
          </w:sdt>
          <w:p w14:paraId="69C892E1" w14:textId="37B85E22" w:rsidR="005E0B86" w:rsidRDefault="004F0125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6784B973118C44329C497B9DE50AAAB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C8B83CFA5FC140958A2D28FD9666221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  <w:r w:rsidR="006C6684">
              <w:t> </w:t>
            </w:r>
          </w:p>
          <w:p w14:paraId="4EB7AE75" w14:textId="1E4EB3F5" w:rsidR="006C6684" w:rsidRDefault="004F0125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B2F89189BE8C4D2CAD0F2F5EFCFD98D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77ACADD8" w14:textId="1241FA70" w:rsidR="00C307D8" w:rsidRDefault="004F0125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C26BBF4F428845B9B076AE91F9AB932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still-fortress-58891.herokuapp.com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E14CBBD7359549A19A35DC60288DF97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6963486" w14:textId="4710D8C3" w:rsidR="00C307D8" w:rsidRDefault="00974EA2" w:rsidP="009D78A3">
                <w:pPr>
                  <w:pStyle w:val="Name"/>
                </w:pPr>
                <w:r>
                  <w:t>Speedcats Car Rental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992332BC9F3E4B7C904571D0480186E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B69D8AA" w14:textId="2DCFAB0F" w:rsidR="00C307D8" w:rsidRDefault="00974EA2" w:rsidP="009D78A3">
                <w:r>
                  <w:t>550 E Spring St., Columbus, OH 43215</w:t>
                </w:r>
              </w:p>
            </w:sdtContent>
          </w:sdt>
          <w:p w14:paraId="66A9BF62" w14:textId="0F7CB4A5" w:rsidR="005E0B86" w:rsidRDefault="004F0125" w:rsidP="006C6684">
            <w:sdt>
              <w:sdtPr>
                <w:alias w:val="Enter telephone:"/>
                <w:tag w:val="Enter telephone:"/>
                <w:id w:val="793564437"/>
                <w:placeholder>
                  <w:docPart w:val="E4694F55EDCE4F51A2475918C02910E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4F58D4E320C0486493A7456B3446B59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  <w:r w:rsidR="006C6684">
              <w:t> </w:t>
            </w:r>
            <w:r w:rsidR="005E0B86">
              <w:t xml:space="preserve"> </w:t>
            </w:r>
          </w:p>
          <w:p w14:paraId="191FF356" w14:textId="0D30999F" w:rsidR="006C6684" w:rsidRDefault="004F0125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A5452460A41A489BAEF032676D3479A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79C6F0D2" w14:textId="471D73C4" w:rsidR="00C307D8" w:rsidRDefault="004F0125" w:rsidP="006C6684">
            <w:sdt>
              <w:sdtPr>
                <w:alias w:val="Enter web address:"/>
                <w:tag w:val="Enter web address:"/>
                <w:id w:val="1600527960"/>
                <w:placeholder>
                  <w:docPart w:val="6F9070F375084254B6121D4620BA5B2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still-fortress-58891.herokuapp.com</w:t>
                </w:r>
              </w:sdtContent>
            </w:sdt>
          </w:p>
        </w:tc>
      </w:tr>
      <w:tr w:rsidR="00C307D8" w14:paraId="0D1A7B7C" w14:textId="77777777" w:rsidTr="00297B2D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65544670"/>
              <w:placeholder>
                <w:docPart w:val="D648C8C187F94244BD90C99724E5E4E1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114F48A" w14:textId="226975AE" w:rsidR="00C307D8" w:rsidRDefault="00974EA2" w:rsidP="009D78A3">
                <w:pPr>
                  <w:pStyle w:val="Name"/>
                </w:pPr>
                <w:r>
                  <w:t>Speedcats Car Rental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24F50245A207476CA48296A9E46CA87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BF613C5" w14:textId="30697F39" w:rsidR="00C307D8" w:rsidRDefault="00974EA2" w:rsidP="009D78A3">
                <w:r>
                  <w:t>550 E Spring St., Columbus, OH 43215</w:t>
                </w:r>
              </w:p>
            </w:sdtContent>
          </w:sdt>
          <w:p w14:paraId="6A614AE6" w14:textId="3A9ECE69" w:rsidR="005E0B86" w:rsidRDefault="004F0125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64B9D01D3ECD403A97D65669D549F078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1B42D59EE3B24C7AB9253485104CFC09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  <w:r w:rsidR="006C6684">
              <w:t> </w:t>
            </w:r>
          </w:p>
          <w:p w14:paraId="31834DB2" w14:textId="7B17000A" w:rsidR="006C6684" w:rsidRDefault="004F0125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6307C133F57941BF9A2112ED21291EE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15486DF9" w14:textId="236809E4" w:rsidR="00C307D8" w:rsidRDefault="004F0125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6CBFAA837D1F4120B4C4D53120D44DB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still-fortress-58891.herokuapp.com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318315673"/>
              <w:placeholder>
                <w:docPart w:val="DC754E2629754AEA9980AF2EC5D98265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6AFA7CD" w14:textId="2E17E565" w:rsidR="00C307D8" w:rsidRDefault="00974EA2" w:rsidP="009D78A3">
                <w:pPr>
                  <w:pStyle w:val="Name"/>
                </w:pPr>
                <w:r>
                  <w:t>Speedcats Car Rental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96C8D502DEE54C6A8217127023F8AD3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BC51BBE" w14:textId="1D7316A8" w:rsidR="00C307D8" w:rsidRDefault="00974EA2" w:rsidP="009D78A3">
                <w:r>
                  <w:t>550 E Spring St., Columbus, OH 43215</w:t>
                </w:r>
              </w:p>
            </w:sdtContent>
          </w:sdt>
          <w:p w14:paraId="03C631AD" w14:textId="68C9ED66" w:rsidR="005E0B86" w:rsidRDefault="004F0125" w:rsidP="006C6684">
            <w:sdt>
              <w:sdtPr>
                <w:alias w:val="Enter telephone:"/>
                <w:tag w:val="Enter telephone:"/>
                <w:id w:val="1348443985"/>
                <w:placeholder>
                  <w:docPart w:val="0EEE4CD16D4D46B7BF02EF15AE61AD4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7DF9913A135C49DFAAF7DE4CB3F5D7A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  <w:r w:rsidR="006C6684">
              <w:t> </w:t>
            </w:r>
          </w:p>
          <w:p w14:paraId="656C71D1" w14:textId="7B885029" w:rsidR="006C6684" w:rsidRDefault="004F0125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5AAAD0A3A9204F55A596FA10E19F27C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0C575311" w14:textId="7893FCE6" w:rsidR="00C307D8" w:rsidRDefault="004F0125" w:rsidP="006C6684">
            <w:sdt>
              <w:sdtPr>
                <w:alias w:val="Enter web address:"/>
                <w:tag w:val="Enter web address:"/>
                <w:id w:val="1215233449"/>
                <w:placeholder>
                  <w:docPart w:val="3D2D700E4D9D4682BC0475BE884C69D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still-fortress-58891.herokuapp.com</w:t>
                </w:r>
              </w:sdtContent>
            </w:sdt>
          </w:p>
        </w:tc>
      </w:tr>
      <w:tr w:rsidR="00C307D8" w14:paraId="7CD20D17" w14:textId="77777777" w:rsidTr="00297B2D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DB925194E32843629FBF62F59AED815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4C000263" w14:textId="7A3B7BA8" w:rsidR="00C307D8" w:rsidRDefault="00974EA2" w:rsidP="009D78A3">
                <w:pPr>
                  <w:pStyle w:val="Name"/>
                </w:pPr>
                <w:r>
                  <w:t>Speedcats Car Rental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76AE9BD7D5C34D7BAB337A71840F6BA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37686E9A" w14:textId="73263923" w:rsidR="00C307D8" w:rsidRDefault="00974EA2" w:rsidP="009D78A3">
                <w:r>
                  <w:t>550 E Spring St., Columbus, OH 43215</w:t>
                </w:r>
              </w:p>
            </w:sdtContent>
          </w:sdt>
          <w:p w14:paraId="3C67CD3B" w14:textId="53DBEE5D" w:rsidR="00297B2D" w:rsidRDefault="004F0125" w:rsidP="006C6684">
            <w:sdt>
              <w:sdtPr>
                <w:alias w:val="Enter telephone:"/>
                <w:tag w:val="Enter telephone:"/>
                <w:id w:val="-750040580"/>
                <w:placeholder>
                  <w:docPart w:val="0F165FA8226047C28CEF06F784EB0A2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D6A6055833984C7AB6E7DC840E5CCE2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  <w:r w:rsidR="006C6684">
              <w:t> </w:t>
            </w:r>
          </w:p>
          <w:p w14:paraId="75392E9E" w14:textId="652693D5" w:rsidR="006C6684" w:rsidRDefault="004F0125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6CBB82D1261348D6ADD767B7BCD2F9E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2DBE499A" w14:textId="3A375629" w:rsidR="00C307D8" w:rsidRDefault="004F0125" w:rsidP="006C6684">
            <w:sdt>
              <w:sdtPr>
                <w:alias w:val="Enter web address:"/>
                <w:tag w:val="Enter web address:"/>
                <w:id w:val="1728567390"/>
                <w:placeholder>
                  <w:docPart w:val="948F9F91D73F44869F22CBA9382D231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still-fortress-58891.herokuapp.com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D143C935F22E44DEB91CDD7D7B71DC9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81A697D" w14:textId="1716E435" w:rsidR="00C307D8" w:rsidRDefault="00974EA2" w:rsidP="009D78A3">
                <w:pPr>
                  <w:pStyle w:val="Name"/>
                </w:pPr>
                <w:r>
                  <w:t>Speedcats Car Rental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5D85A51E92C7484B9E8F764BDF44EC1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84DEABB" w14:textId="33527AB7" w:rsidR="00C307D8" w:rsidRDefault="00974EA2" w:rsidP="009D78A3">
                <w:r>
                  <w:t>550 E Spring St., Columbus, OH 43215</w:t>
                </w:r>
              </w:p>
            </w:sdtContent>
          </w:sdt>
          <w:p w14:paraId="5032C766" w14:textId="574E4D3F" w:rsidR="005E0B86" w:rsidRDefault="004F0125" w:rsidP="006C6684">
            <w:sdt>
              <w:sdtPr>
                <w:alias w:val="Enter telephone:"/>
                <w:tag w:val="Enter telephone:"/>
                <w:id w:val="490833797"/>
                <w:placeholder>
                  <w:docPart w:val="1D95154BCFC64DDB9EED1C08BAEACE6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B25983E697BC448AB246CF60A6BD84D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  <w:r w:rsidR="006C6684">
              <w:t> </w:t>
            </w:r>
          </w:p>
          <w:p w14:paraId="47186820" w14:textId="2AFF12DC" w:rsidR="006C6684" w:rsidRDefault="004F0125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0506B4967C7844F88450E2E8E345D8F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0E5F65D3" w14:textId="3670FBCB" w:rsidR="00C307D8" w:rsidRDefault="004F0125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2385686EF7F34756AF7ABD2384E2B62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still-fortress-58891.herokuapp.com</w:t>
                </w:r>
              </w:sdtContent>
            </w:sdt>
          </w:p>
        </w:tc>
      </w:tr>
      <w:tr w:rsidR="00C307D8" w14:paraId="35C8F5CB" w14:textId="77777777" w:rsidTr="00297B2D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8498EF964C234DA4B8D34E618C89FB7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14D2976" w14:textId="1B2F4C61" w:rsidR="00C307D8" w:rsidRDefault="00974EA2" w:rsidP="009D78A3">
                <w:pPr>
                  <w:pStyle w:val="Name"/>
                </w:pPr>
                <w:r>
                  <w:t>Speedcats Car Rental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794983111A924F42B8C9B3FD3CCC7FD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83C6252" w14:textId="2210C7DF" w:rsidR="00C307D8" w:rsidRDefault="00974EA2" w:rsidP="009D78A3">
                <w:r>
                  <w:t>550 E Spring St., Columbus, OH 43215</w:t>
                </w:r>
              </w:p>
            </w:sdtContent>
          </w:sdt>
          <w:p w14:paraId="2F949E16" w14:textId="12939280" w:rsidR="00297B2D" w:rsidRDefault="004F0125" w:rsidP="006C6684">
            <w:sdt>
              <w:sdtPr>
                <w:alias w:val="Enter telephone:"/>
                <w:tag w:val="Enter telephone:"/>
                <w:id w:val="120737717"/>
                <w:placeholder>
                  <w:docPart w:val="CCA1F6380023458EB47302EB1BE4897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55A57FD6578D43338C2DD1399A7CA76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  <w:r w:rsidR="006C6684">
              <w:t> </w:t>
            </w:r>
          </w:p>
          <w:p w14:paraId="7381719A" w14:textId="65585DC1" w:rsidR="006C6684" w:rsidRDefault="004F0125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17560F6B38074623965951F748C7B18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47F02951" w14:textId="05C1FF21" w:rsidR="00C307D8" w:rsidRDefault="004F0125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6C127530763C4BA5B5C7AC8F849A9FB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still-fortress-58891.herokuapp.com</w:t>
                </w:r>
              </w:sdtContent>
            </w:sdt>
            <w:r w:rsidR="0020511A">
              <w:t xml:space="preserve"> </w:t>
            </w:r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1702EB353096483DBE2DDF83ADBC178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636DD261" w14:textId="5947A371" w:rsidR="00C307D8" w:rsidRDefault="00974EA2" w:rsidP="009D78A3">
                <w:pPr>
                  <w:pStyle w:val="Name"/>
                </w:pPr>
                <w:r>
                  <w:t>Speedcats Car Rental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4A99E40C5C3C4969B4F077CE74DE842B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072CB7CC" w14:textId="6A058F73" w:rsidR="00C307D8" w:rsidRDefault="00974EA2" w:rsidP="009D78A3">
                <w:r>
                  <w:t>550 E Spring St., Columbus, OH 43215</w:t>
                </w:r>
              </w:p>
            </w:sdtContent>
          </w:sdt>
          <w:p w14:paraId="5993B771" w14:textId="631F71CD" w:rsidR="00297B2D" w:rsidRDefault="004F0125" w:rsidP="006C6684">
            <w:sdt>
              <w:sdtPr>
                <w:alias w:val="Enter telephone:"/>
                <w:tag w:val="Enter telephone:"/>
                <w:id w:val="1045412377"/>
                <w:placeholder>
                  <w:docPart w:val="598A502874C54D8090EB5DAB795D74F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(937) 369-3806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245FCD439BF740118AF49C43B78358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speedcats@gmail.com</w:t>
                </w:r>
              </w:sdtContent>
            </w:sdt>
            <w:r w:rsidR="006C6684">
              <w:t> </w:t>
            </w:r>
          </w:p>
          <w:p w14:paraId="12F15BF2" w14:textId="32441EF5" w:rsidR="006C6684" w:rsidRDefault="004F0125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64267859FD9F41BFA076CD588D0011A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974EA2">
                  <w:t>@</w:t>
                </w:r>
                <w:proofErr w:type="spellStart"/>
                <w:r w:rsidR="00974EA2">
                  <w:t>speedcatsr</w:t>
                </w:r>
                <w:proofErr w:type="spellEnd"/>
              </w:sdtContent>
            </w:sdt>
          </w:p>
          <w:p w14:paraId="506109FC" w14:textId="099ABF20" w:rsidR="00C307D8" w:rsidRDefault="006C6684" w:rsidP="006C6684">
            <w:r>
              <w:t xml:space="preserve"> </w:t>
            </w:r>
            <w:sdt>
              <w:sdtPr>
                <w:alias w:val="Enter web address:"/>
                <w:tag w:val="Enter web address:"/>
                <w:id w:val="-312409894"/>
                <w:placeholder>
                  <w:docPart w:val="E59C03A71F5246329197B9D49558B27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74EA2">
                  <w:t>still-fortress-58891.herokuapp.com</w:t>
                </w:r>
              </w:sdtContent>
            </w:sdt>
          </w:p>
        </w:tc>
      </w:tr>
    </w:tbl>
    <w:p w14:paraId="798A4023" w14:textId="77777777" w:rsidR="00333B97" w:rsidRDefault="00333B97" w:rsidP="00360D51"/>
    <w:sectPr w:rsidR="00333B97" w:rsidSect="00720B45">
      <w:headerReference w:type="default" r:id="rId11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DD4D9" w14:textId="77777777" w:rsidR="004F0125" w:rsidRDefault="004F0125" w:rsidP="0093710A">
      <w:r>
        <w:separator/>
      </w:r>
    </w:p>
  </w:endnote>
  <w:endnote w:type="continuationSeparator" w:id="0">
    <w:p w14:paraId="47217AA3" w14:textId="77777777" w:rsidR="004F0125" w:rsidRDefault="004F0125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A6DB" w14:textId="77777777" w:rsidR="004F0125" w:rsidRDefault="004F0125" w:rsidP="0093710A">
      <w:r>
        <w:separator/>
      </w:r>
    </w:p>
  </w:footnote>
  <w:footnote w:type="continuationSeparator" w:id="0">
    <w:p w14:paraId="10C37AFD" w14:textId="77777777" w:rsidR="004F0125" w:rsidRDefault="004F0125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AB9D4" w14:textId="77777777" w:rsidR="006C6684" w:rsidRPr="008C6947" w:rsidRDefault="003F09D5" w:rsidP="008C694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718656" behindDoc="0" locked="0" layoutInCell="1" allowOverlap="1" wp14:anchorId="34F0FE37" wp14:editId="1C554240">
              <wp:simplePos x="0" y="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399534" cy="9140400"/>
              <wp:effectExtent l="0" t="0" r="0" b="3810"/>
              <wp:wrapNone/>
              <wp:docPr id="580" name="Group 580" descr="Background design and shapes for each business card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99534" cy="9140400"/>
                        <a:chOff x="0" y="0"/>
                        <a:chExt cx="6399534" cy="9138920"/>
                      </a:xfrm>
                    </wpg:grpSpPr>
                    <wps:wsp>
                      <wps:cNvPr id="599" name="Freeform 11">
                        <a:extLst>
                          <a:ext uri="{FF2B5EF4-FFF2-40B4-BE49-F238E27FC236}">
                            <a16:creationId xmlns:a16="http://schemas.microsoft.com/office/drawing/2014/main" id="{3C668801-EDC6-4D9E-88CA-A61607AAEED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7620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0" name="Freeform 13">
                        <a:extLst>
                          <a:ext uri="{FF2B5EF4-FFF2-40B4-BE49-F238E27FC236}">
                            <a16:creationId xmlns:a16="http://schemas.microsoft.com/office/drawing/2014/main" id="{590E5779-98C6-43E6-9A34-D072B41F3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9800" y="962025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2" name="Freeform 15">
                        <a:extLst>
                          <a:ext uri="{FF2B5EF4-FFF2-40B4-BE49-F238E27FC236}">
                            <a16:creationId xmlns:a16="http://schemas.microsoft.com/office/drawing/2014/main" id="{67A468F9-3395-4121-B1FD-42FC58698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9825" y="11239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7" name="Freeform 6">
                        <a:extLst>
                          <a:ext uri="{FF2B5EF4-FFF2-40B4-BE49-F238E27FC236}">
                            <a16:creationId xmlns:a16="http://schemas.microsoft.com/office/drawing/2014/main" id="{BE44CEDB-C792-43FC-9D34-0A90D8AE4C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544947" y="152400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8" name="Rectangle 8">
                        <a:extLst>
                          <a:ext uri="{FF2B5EF4-FFF2-40B4-BE49-F238E27FC236}">
                            <a16:creationId xmlns:a16="http://schemas.microsoft.com/office/drawing/2014/main" id="{5FC5D80C-015A-4882-9D1E-17131605A1A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5975" y="77152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19725" y="9715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19750" y="1133475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905" y="152400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0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686050" y="260032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209800" y="28003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409825" y="2962275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540505" y="19907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1838325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5975" y="25908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19725" y="2790825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19750" y="29527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905" y="19907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1838325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686050" y="44196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209800" y="46291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409825" y="47815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533525" y="3810000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3657600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5972" y="44196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19725" y="46291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19750" y="47815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270" y="3810000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3657600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686050" y="625792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209800" y="64579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409825" y="6619875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533525" y="56483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5495925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7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9789" y="6248400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29250" y="645795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29275" y="661035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905" y="56483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5495925"/>
                          <a:ext cx="3195955" cy="1959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686050" y="806767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209800" y="8277225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2409825" y="8429625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1533525" y="74771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7324725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895976" y="8067675"/>
                          <a:ext cx="499745" cy="1071245"/>
                        </a:xfrm>
                        <a:custGeom>
                          <a:avLst/>
                          <a:gdLst>
                            <a:gd name="T0" fmla="*/ 792 w 792"/>
                            <a:gd name="T1" fmla="*/ 0 h 1832"/>
                            <a:gd name="T2" fmla="*/ 0 w 792"/>
                            <a:gd name="T3" fmla="*/ 619 h 1832"/>
                            <a:gd name="T4" fmla="*/ 0 w 792"/>
                            <a:gd name="T5" fmla="*/ 1299 h 1832"/>
                            <a:gd name="T6" fmla="*/ 677 w 792"/>
                            <a:gd name="T7" fmla="*/ 1832 h 1832"/>
                            <a:gd name="T8" fmla="*/ 792 w 792"/>
                            <a:gd name="T9" fmla="*/ 1826 h 1832"/>
                            <a:gd name="T10" fmla="*/ 792 w 792"/>
                            <a:gd name="T11" fmla="*/ 0 h 1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792" h="1832">
                              <a:moveTo>
                                <a:pt x="792" y="0"/>
                              </a:moveTo>
                              <a:lnTo>
                                <a:pt x="0" y="619"/>
                              </a:lnTo>
                              <a:lnTo>
                                <a:pt x="0" y="1299"/>
                              </a:lnTo>
                              <a:lnTo>
                                <a:pt x="677" y="1832"/>
                              </a:lnTo>
                              <a:lnTo>
                                <a:pt x="792" y="1826"/>
                              </a:lnTo>
                              <a:lnTo>
                                <a:pt x="79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6" name="Freeform 13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429250" y="8267700"/>
                          <a:ext cx="480060" cy="69024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7" name="Freeform 15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5629275" y="8420100"/>
                          <a:ext cx="279400" cy="39751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8" name="Freeform 6">
                        <a:extLst/>
                      </wps:cNvPr>
                      <wps:cNvSpPr>
                        <a:spLocks/>
                      </wps:cNvSpPr>
                      <wps:spPr bwMode="auto">
                        <a:xfrm>
                          <a:off x="4740905" y="7477125"/>
                          <a:ext cx="1655445" cy="195580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9" name="Rectangle 8">
                        <a:extLst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00400" y="7324725"/>
                          <a:ext cx="3195955" cy="1955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498EB3" id="Group 580" o:spid="_x0000_s1026" alt="Background design and shapes for each business card" style="position:absolute;margin-left:0;margin-top:0;width:503.9pt;height:719.7pt;z-index:251718656;mso-width-percent:1000;mso-position-horizontal:center;mso-position-horizontal-relative:margin;mso-position-vertical:top;mso-position-vertical-relative:margin;mso-width-percent:1000;mso-width-relative:margin;mso-height-relative:margin" coordsize="63995,9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">
              <v:shape id="Freeform 11" o:spid="_x0000_s1027" style="position:absolute;left:26860;top:7620;width:4997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28" style="position:absolute;left:22098;top:9620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29" style="position:absolute;left:24098;top:11239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30" style="position:absolute;left:15449;top:1524;width:16554;height:1955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31" style="position:absolute;width:31959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" fillcolor="#262626 [3204]" stroked="f"/>
              <v:shape id="Freeform 11" o:spid="_x0000_s1032" style="position:absolute;left:58959;top:7715;width:4998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33" style="position:absolute;left:54197;top:9715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34" style="position:absolute;left:56197;top:11334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44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oZdfZAC9+AAAAP//AwBQSwECLQAUAAYACAAAACEA2+H2y+4AAACFAQAAEwAAAAAAAAAAAAAA&#10;AAAAAAAAW0NvbnRlbnRfVHlwZXNdLnhtbFBLAQItABQABgAIAAAAIQBa9CxbvwAAABUBAAALAAAA&#10;AAAAAAAAAAAAAB8BAABfcmVscy8ucmVsc1BLAQItABQABgAIAAAAIQDfJT44wgAAANsAAAAPAAAA&#10;AAAAAAAAAAAAAAcCAABkcnMvZG93bnJldi54bWxQSwUGAAAAAAMAAwC3AAAA9g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35" style="position:absolute;left:47409;top:1524;width:16554;height:1955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36" style="position:absolute;left:32004;width:31959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" fillcolor="#262626 [3204]" stroked="f"/>
              <v:shape id="Freeform 11" o:spid="_x0000_s1037" style="position:absolute;left:26860;top:26003;width:4997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38" style="position:absolute;left:22098;top:28003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39" style="position:absolute;left:24098;top:29622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40" style="position:absolute;left:15405;top:19907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41" style="position:absolute;top:18383;width:31959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" fillcolor="#262626 [3204]" stroked="f"/>
              <v:shape id="Freeform 11" o:spid="_x0000_s1042" style="position:absolute;left:58959;top:25908;width:4998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43" style="position:absolute;left:54197;top:27908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44" style="position:absolute;left:56197;top:29527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45" style="position:absolute;left:47409;top:19907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46" style="position:absolute;left:32004;top:18383;width:31959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" fillcolor="#262626 [3204]" stroked="f"/>
              <v:shape id="Freeform 11" o:spid="_x0000_s1047" style="position:absolute;left:26860;top:44196;width:4997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48" style="position:absolute;left:22098;top:46291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49" style="position:absolute;left:24098;top:47815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50" style="position:absolute;left:15335;top:38100;width:16554;height:1955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51" style="position:absolute;top:36576;width:31959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X8bxAAAANs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s3f4/RJ/gFz9AAAA//8DAFBLAQItABQABgAIAAAAIQDb4fbL7gAAAIUBAAATAAAAAAAAAAAA&#10;AAAAAAAAAABbQ29udGVudF9UeXBlc10ueG1sUEsBAi0AFAAGAAgAAAAhAFr0LFu/AAAAFQEAAAsA&#10;AAAAAAAAAAAAAAAAHwEAAF9yZWxzLy5yZWxzUEsBAi0AFAAGAAgAAAAhAPKlfxvEAAAA2wAAAA8A&#10;AAAAAAAAAAAAAAAABwIAAGRycy9kb3ducmV2LnhtbFBLBQYAAAAAAwADALcAAAD4AgAAAAA=&#10;" fillcolor="#262626 [3204]" stroked="f"/>
              <v:shape id="Freeform 11" o:spid="_x0000_s1052" style="position:absolute;left:58959;top:44196;width:4998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53" style="position:absolute;left:54197;top:46291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54" style="position:absolute;left:56197;top:47815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55" style="position:absolute;left:47402;top:38100;width:16555;height:1955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56" style="position:absolute;left:32004;top:36576;width:31959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" fillcolor="#262626 [3204]" stroked="f"/>
              <v:shape id="Freeform 11" o:spid="_x0000_s1057" style="position:absolute;left:26860;top:62579;width:4997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58" style="position:absolute;left:22098;top:64579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59" style="position:absolute;left:24098;top:66198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60" style="position:absolute;left:15335;top:56483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61" style="position:absolute;top:54959;width:31959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" fillcolor="#262626 [3204]" stroked="f"/>
              <v:shape id="Freeform 11" o:spid="_x0000_s1062" style="position:absolute;left:58997;top:62484;width:4998;height:10712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63" style="position:absolute;left:54292;top:64579;width:4801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64" style="position:absolute;left:56292;top:66103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65" style="position:absolute;left:47409;top:56483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66" style="position:absolute;left:32004;top:54959;width:31959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" fillcolor="#262626 [3204]" stroked="f"/>
              <v:shape id="Freeform 11" o:spid="_x0000_s1067" style="position:absolute;left:26860;top:80676;width:4997;height:10713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68" style="position:absolute;left:22098;top:82772;width:4800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69" style="position:absolute;left:24098;top:84296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70" style="position:absolute;left:15335;top:74771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71" style="position:absolute;top:73247;width:31959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" fillcolor="#262626 [3204]" stroked="f"/>
              <v:shape id="Freeform 11" o:spid="_x0000_s1072" style="position:absolute;left:58959;top:80676;width:4998;height:10713;visibility:visible;mso-wrap-style:square;v-text-anchor:top" coordsize="792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" path="m792,l,619r,680l677,1832r115,-6l792,xe" fillcolor="#650707 [3205]" stroked="f">
                <v:path arrowok="t" o:connecttype="custom" o:connectlocs="499745,0;0,361955;0,759578;427181,1071245;499745,1067737;499745,0" o:connectangles="0,0,0,0,0,0"/>
              </v:shape>
              <v:shape id="Freeform 13" o:spid="_x0000_s1073" style="position:absolute;left:54292;top:82677;width:4801;height:690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" path="m760,l,593r760,587l760,946,317,604,760,266,760,xe" fillcolor="#262626 [3204]" stroked="f">
                <v:path arrowok="t" o:connecttype="custom" o:connectlocs="480060,0;0,346877;480060,690245;480060,553366;200236,353312;480060,155598;480060,0" o:connectangles="0,0,0,0,0,0,0"/>
              </v:shape>
              <v:shape id="Freeform 15" o:spid="_x0000_s1074" style="position:absolute;left:56292;top:84201;width:2794;height:3975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" path="m443,l,338,443,680,443,xe" fillcolor="#e3e3e3 [3206]" stroked="f">
                <v:path arrowok="t" o:connecttype="custom" o:connectlocs="279400,0;0,197586;279400,397510;279400,0" o:connectangles="0,0,0,0"/>
              </v:shape>
              <v:shape id="Freeform 6" o:spid="_x0000_s1075" style="position:absolute;left:47409;top:74771;width:16554;height:195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" path="m2371,l,,355,440r2016,l2371,xe" fillcolor="#414141 [3207]" stroked="f">
                <v:path arrowok="t" o:connecttype="custom" o:connectlocs="1655445,0;0,0;247863,195580;1655445,195580;1655445,0" o:connectangles="0,0,0,0,0"/>
              </v:shape>
              <v:rect id="Rectangle 8" o:spid="_x0000_s1076" style="position:absolute;left:32004;top:73247;width:31959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" fillcolor="#262626 [3204]" stroked="f"/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A2"/>
    <w:rsid w:val="00002E3D"/>
    <w:rsid w:val="0000615F"/>
    <w:rsid w:val="00021FEF"/>
    <w:rsid w:val="0003215B"/>
    <w:rsid w:val="00084B34"/>
    <w:rsid w:val="000A0033"/>
    <w:rsid w:val="000C3826"/>
    <w:rsid w:val="000F355E"/>
    <w:rsid w:val="000F4690"/>
    <w:rsid w:val="00154E2D"/>
    <w:rsid w:val="0020511A"/>
    <w:rsid w:val="00297B2D"/>
    <w:rsid w:val="002F17FC"/>
    <w:rsid w:val="00333B97"/>
    <w:rsid w:val="00360D51"/>
    <w:rsid w:val="003F09D5"/>
    <w:rsid w:val="003F1705"/>
    <w:rsid w:val="004F0125"/>
    <w:rsid w:val="005E0B86"/>
    <w:rsid w:val="006C6684"/>
    <w:rsid w:val="006E0AA0"/>
    <w:rsid w:val="00720B45"/>
    <w:rsid w:val="0072404D"/>
    <w:rsid w:val="00747040"/>
    <w:rsid w:val="007B07B7"/>
    <w:rsid w:val="00801F57"/>
    <w:rsid w:val="00841A7B"/>
    <w:rsid w:val="00843B08"/>
    <w:rsid w:val="008937B7"/>
    <w:rsid w:val="008A3E0C"/>
    <w:rsid w:val="008C6947"/>
    <w:rsid w:val="0093710A"/>
    <w:rsid w:val="00947032"/>
    <w:rsid w:val="0096129F"/>
    <w:rsid w:val="00974EA2"/>
    <w:rsid w:val="009A6BAE"/>
    <w:rsid w:val="009D78A3"/>
    <w:rsid w:val="00A44B39"/>
    <w:rsid w:val="00AF015F"/>
    <w:rsid w:val="00B008EB"/>
    <w:rsid w:val="00B129EC"/>
    <w:rsid w:val="00B42F65"/>
    <w:rsid w:val="00C307D8"/>
    <w:rsid w:val="00C515E4"/>
    <w:rsid w:val="00CC738E"/>
    <w:rsid w:val="00D154D3"/>
    <w:rsid w:val="00F1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508FE"/>
  <w15:chartTrackingRefBased/>
  <w15:docId w15:val="{9ECD8EAC-D266-4910-AD8F-1C385409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38E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C1C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C1C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297B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262626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262626" w:themeColor="accent1" w:shadow="1" w:frame="1"/>
        <w:left w:val="single" w:sz="2" w:space="10" w:color="262626" w:themeColor="accent1" w:shadow="1" w:frame="1"/>
        <w:bottom w:val="single" w:sz="2" w:space="10" w:color="262626" w:themeColor="accent1" w:shadow="1" w:frame="1"/>
        <w:right w:val="single" w:sz="2" w:space="10" w:color="262626" w:themeColor="accent1" w:shadow="1" w:frame="1"/>
      </w:pBdr>
      <w:ind w:left="1152" w:right="1152"/>
    </w:pPr>
    <w:rPr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650707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1C1C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1C1C1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1C1C1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202020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26262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\AppData\Roaming\Microsoft\Templates\Modern%20ang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D2BB45FBA84C74B30E94CECB3B3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FB544-C412-4322-84D1-C2724C4B153E}"/>
      </w:docPartPr>
      <w:docPartBody>
        <w:p w:rsidR="00000000" w:rsidRDefault="006917B4">
          <w:pPr>
            <w:pStyle w:val="9FD2BB45FBA84C74B30E94CECB3B3B97"/>
          </w:pPr>
          <w:r>
            <w:t>Your Name</w:t>
          </w:r>
        </w:p>
      </w:docPartBody>
    </w:docPart>
    <w:docPart>
      <w:docPartPr>
        <w:name w:val="252A2105FA1849FFA7EAE1670E609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E1D6A-9303-4C81-A3BC-9A14E5326216}"/>
      </w:docPartPr>
      <w:docPartBody>
        <w:p w:rsidR="00000000" w:rsidRDefault="006917B4">
          <w:pPr>
            <w:pStyle w:val="252A2105FA1849FFA7EAE1670E609D68"/>
          </w:pPr>
          <w:r>
            <w:t>Street Address, City, ST ZIP Code</w:t>
          </w:r>
        </w:p>
      </w:docPartBody>
    </w:docPart>
    <w:docPart>
      <w:docPartPr>
        <w:name w:val="F82D024419EA409EBFA7DFEA85E9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7CD6B-1E5F-4B4D-B6F2-A0C58E04B612}"/>
      </w:docPartPr>
      <w:docPartBody>
        <w:p w:rsidR="00000000" w:rsidRDefault="006917B4">
          <w:pPr>
            <w:pStyle w:val="F82D024419EA409EBFA7DFEA85E9E64A"/>
          </w:pPr>
          <w:r>
            <w:t>Telephone</w:t>
          </w:r>
        </w:p>
      </w:docPartBody>
    </w:docPart>
    <w:docPart>
      <w:docPartPr>
        <w:name w:val="C21375A4FEB4484EB81B1856D6A3F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94AF9-E573-4EE8-BABD-138228F31C0E}"/>
      </w:docPartPr>
      <w:docPartBody>
        <w:p w:rsidR="00000000" w:rsidRDefault="006917B4">
          <w:pPr>
            <w:pStyle w:val="C21375A4FEB4484EB81B1856D6A3F5C6"/>
          </w:pPr>
          <w:r>
            <w:t>Email</w:t>
          </w:r>
        </w:p>
      </w:docPartBody>
    </w:docPart>
    <w:docPart>
      <w:docPartPr>
        <w:name w:val="DD226BA090C64CD3880F0B0FD78C1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41C89-8E06-43DE-95A3-B1656349A65B}"/>
      </w:docPartPr>
      <w:docPartBody>
        <w:p w:rsidR="00000000" w:rsidRDefault="006917B4">
          <w:pPr>
            <w:pStyle w:val="DD226BA090C64CD3880F0B0FD78C193D"/>
          </w:pPr>
          <w:r>
            <w:t>Twitter handle</w:t>
          </w:r>
        </w:p>
      </w:docPartBody>
    </w:docPart>
    <w:docPart>
      <w:docPartPr>
        <w:name w:val="63B7B60BA00945B79F6E7C8A07BD9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CD9C4-2287-454A-B7A2-2E9E551602F3}"/>
      </w:docPartPr>
      <w:docPartBody>
        <w:p w:rsidR="00000000" w:rsidRDefault="006917B4">
          <w:pPr>
            <w:pStyle w:val="63B7B60BA00945B79F6E7C8A07BD9F2E"/>
          </w:pPr>
          <w:r>
            <w:t>Web address</w:t>
          </w:r>
        </w:p>
      </w:docPartBody>
    </w:docPart>
    <w:docPart>
      <w:docPartPr>
        <w:name w:val="DF08516E64DD4BD588DD8588D14E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B4E64-13FA-467B-BD7B-F7D33D397C74}"/>
      </w:docPartPr>
      <w:docPartBody>
        <w:p w:rsidR="00000000" w:rsidRDefault="006917B4">
          <w:pPr>
            <w:pStyle w:val="DF08516E64DD4BD588DD8588D14E3C8E"/>
          </w:pPr>
          <w:r>
            <w:t>Your Name</w:t>
          </w:r>
        </w:p>
      </w:docPartBody>
    </w:docPart>
    <w:docPart>
      <w:docPartPr>
        <w:name w:val="03722A4EB9AA44B8B96A7A0801077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2172E-12A4-4D0E-A0D1-473839FCAD73}"/>
      </w:docPartPr>
      <w:docPartBody>
        <w:p w:rsidR="00000000" w:rsidRDefault="006917B4">
          <w:pPr>
            <w:pStyle w:val="03722A4EB9AA44B8B96A7A0801077F1A"/>
          </w:pPr>
          <w:r>
            <w:t>Street Address, City, ST ZIP Code</w:t>
          </w:r>
        </w:p>
      </w:docPartBody>
    </w:docPart>
    <w:docPart>
      <w:docPartPr>
        <w:name w:val="26C16EAEDC29419698FF80F68E1B3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9BD9-8F5E-4F0E-A2A2-CEE40A3606CC}"/>
      </w:docPartPr>
      <w:docPartBody>
        <w:p w:rsidR="00000000" w:rsidRDefault="006917B4">
          <w:pPr>
            <w:pStyle w:val="26C16EAEDC29419698FF80F68E1B3951"/>
          </w:pPr>
          <w:r>
            <w:t>Telephone</w:t>
          </w:r>
        </w:p>
      </w:docPartBody>
    </w:docPart>
    <w:docPart>
      <w:docPartPr>
        <w:name w:val="29DE49AD1CC64C76890F96F45B094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4C3AB-A97F-4A2B-928E-FFE8574B1BAD}"/>
      </w:docPartPr>
      <w:docPartBody>
        <w:p w:rsidR="00000000" w:rsidRDefault="006917B4">
          <w:pPr>
            <w:pStyle w:val="29DE49AD1CC64C76890F96F45B094545"/>
          </w:pPr>
          <w:r>
            <w:t>Email</w:t>
          </w:r>
        </w:p>
      </w:docPartBody>
    </w:docPart>
    <w:docPart>
      <w:docPartPr>
        <w:name w:val="221B1F92794047A98FF5A3E4FB4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18081-4379-40A9-99B5-DA6BFCB71EA3}"/>
      </w:docPartPr>
      <w:docPartBody>
        <w:p w:rsidR="00000000" w:rsidRDefault="006917B4">
          <w:pPr>
            <w:pStyle w:val="221B1F92794047A98FF5A3E4FB44C75A"/>
          </w:pPr>
          <w:r>
            <w:t>Twitter handle</w:t>
          </w:r>
        </w:p>
      </w:docPartBody>
    </w:docPart>
    <w:docPart>
      <w:docPartPr>
        <w:name w:val="56A007B9F59E42E68794317C6BA23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63055-09A9-4804-AB3E-4FEB74FF92BD}"/>
      </w:docPartPr>
      <w:docPartBody>
        <w:p w:rsidR="00000000" w:rsidRDefault="006917B4">
          <w:pPr>
            <w:pStyle w:val="56A007B9F59E42E68794317C6BA23505"/>
          </w:pPr>
          <w:r>
            <w:t>Web address</w:t>
          </w:r>
        </w:p>
      </w:docPartBody>
    </w:docPart>
    <w:docPart>
      <w:docPartPr>
        <w:name w:val="B623084F78804A50AC4FB88FDB79F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9D611-A129-4EBF-A063-B54E98FA3DC3}"/>
      </w:docPartPr>
      <w:docPartBody>
        <w:p w:rsidR="00000000" w:rsidRDefault="006917B4">
          <w:pPr>
            <w:pStyle w:val="B623084F78804A50AC4FB88FDB79F452"/>
          </w:pPr>
          <w:r>
            <w:t>Your Name</w:t>
          </w:r>
        </w:p>
      </w:docPartBody>
    </w:docPart>
    <w:docPart>
      <w:docPartPr>
        <w:name w:val="AF9AC4B9A0ED49F18C09F74642A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2B2BA-390F-4C88-B1D5-D7C43478F2A9}"/>
      </w:docPartPr>
      <w:docPartBody>
        <w:p w:rsidR="00000000" w:rsidRDefault="006917B4">
          <w:pPr>
            <w:pStyle w:val="AF9AC4B9A0ED49F18C09F74642A44A1F"/>
          </w:pPr>
          <w:r>
            <w:t>Street Address, City, ST ZIP Code</w:t>
          </w:r>
        </w:p>
      </w:docPartBody>
    </w:docPart>
    <w:docPart>
      <w:docPartPr>
        <w:name w:val="6784B973118C44329C497B9DE50AA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B4C1A-9064-4773-A417-2C69E40B7183}"/>
      </w:docPartPr>
      <w:docPartBody>
        <w:p w:rsidR="00000000" w:rsidRDefault="006917B4">
          <w:pPr>
            <w:pStyle w:val="6784B973118C44329C497B9DE50AAABA"/>
          </w:pPr>
          <w:r>
            <w:t>Telephone</w:t>
          </w:r>
        </w:p>
      </w:docPartBody>
    </w:docPart>
    <w:docPart>
      <w:docPartPr>
        <w:name w:val="C8B83CFA5FC140958A2D28FD96662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A72E7-B569-4178-83F6-F8A9F069B608}"/>
      </w:docPartPr>
      <w:docPartBody>
        <w:p w:rsidR="00000000" w:rsidRDefault="006917B4">
          <w:pPr>
            <w:pStyle w:val="C8B83CFA5FC140958A2D28FD96662211"/>
          </w:pPr>
          <w:r>
            <w:t>Email</w:t>
          </w:r>
        </w:p>
      </w:docPartBody>
    </w:docPart>
    <w:docPart>
      <w:docPartPr>
        <w:name w:val="B2F89189BE8C4D2CAD0F2F5EFCFD9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37706-2130-40E8-AB71-0CA5E8B109DD}"/>
      </w:docPartPr>
      <w:docPartBody>
        <w:p w:rsidR="00000000" w:rsidRDefault="006917B4">
          <w:pPr>
            <w:pStyle w:val="B2F89189BE8C4D2CAD0F2F5EFCFD98D8"/>
          </w:pPr>
          <w:r>
            <w:t>Twitter handle</w:t>
          </w:r>
        </w:p>
      </w:docPartBody>
    </w:docPart>
    <w:docPart>
      <w:docPartPr>
        <w:name w:val="C26BBF4F428845B9B076AE91F9AB9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2F78D-4DD0-41BB-A0E0-EE2FC6975A13}"/>
      </w:docPartPr>
      <w:docPartBody>
        <w:p w:rsidR="00000000" w:rsidRDefault="006917B4">
          <w:pPr>
            <w:pStyle w:val="C26BBF4F428845B9B076AE91F9AB9328"/>
          </w:pPr>
          <w:r>
            <w:t>Web address</w:t>
          </w:r>
        </w:p>
      </w:docPartBody>
    </w:docPart>
    <w:docPart>
      <w:docPartPr>
        <w:name w:val="E14CBBD7359549A19A35DC60288DF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1066-D05D-42B0-A8E7-27F9E7710864}"/>
      </w:docPartPr>
      <w:docPartBody>
        <w:p w:rsidR="00000000" w:rsidRDefault="006917B4">
          <w:pPr>
            <w:pStyle w:val="E14CBBD7359549A19A35DC60288DF97F"/>
          </w:pPr>
          <w:r>
            <w:t>Your Name</w:t>
          </w:r>
        </w:p>
      </w:docPartBody>
    </w:docPart>
    <w:docPart>
      <w:docPartPr>
        <w:name w:val="992332BC9F3E4B7C904571D048018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0612-57B4-4BEB-8248-77CAF4DBA551}"/>
      </w:docPartPr>
      <w:docPartBody>
        <w:p w:rsidR="00000000" w:rsidRDefault="006917B4">
          <w:pPr>
            <w:pStyle w:val="992332BC9F3E4B7C904571D0480186EF"/>
          </w:pPr>
          <w:r>
            <w:t>Street Address, City, ST ZIP Code</w:t>
          </w:r>
        </w:p>
      </w:docPartBody>
    </w:docPart>
    <w:docPart>
      <w:docPartPr>
        <w:name w:val="E4694F55EDCE4F51A2475918C0291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F9DDC-8E3E-428F-972E-FC4E1E2476A3}"/>
      </w:docPartPr>
      <w:docPartBody>
        <w:p w:rsidR="00000000" w:rsidRDefault="006917B4">
          <w:pPr>
            <w:pStyle w:val="E4694F55EDCE4F51A2475918C02910EA"/>
          </w:pPr>
          <w:r>
            <w:t>Telephone</w:t>
          </w:r>
        </w:p>
      </w:docPartBody>
    </w:docPart>
    <w:docPart>
      <w:docPartPr>
        <w:name w:val="4F58D4E320C0486493A7456B3446B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CDC21-A8E6-4B02-B652-222DD47407A6}"/>
      </w:docPartPr>
      <w:docPartBody>
        <w:p w:rsidR="00000000" w:rsidRDefault="006917B4">
          <w:pPr>
            <w:pStyle w:val="4F58D4E320C0486493A7456B3446B596"/>
          </w:pPr>
          <w:r>
            <w:t>Email</w:t>
          </w:r>
        </w:p>
      </w:docPartBody>
    </w:docPart>
    <w:docPart>
      <w:docPartPr>
        <w:name w:val="A5452460A41A489BAEF032676D347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6297-B458-4202-B766-C30901A8200B}"/>
      </w:docPartPr>
      <w:docPartBody>
        <w:p w:rsidR="00000000" w:rsidRDefault="006917B4">
          <w:pPr>
            <w:pStyle w:val="A5452460A41A489BAEF032676D3479AE"/>
          </w:pPr>
          <w:r>
            <w:t>Twitter handle</w:t>
          </w:r>
        </w:p>
      </w:docPartBody>
    </w:docPart>
    <w:docPart>
      <w:docPartPr>
        <w:name w:val="6F9070F375084254B6121D4620BA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2BD93-2BA6-4679-BFFF-ED5A66213E76}"/>
      </w:docPartPr>
      <w:docPartBody>
        <w:p w:rsidR="00000000" w:rsidRDefault="006917B4">
          <w:pPr>
            <w:pStyle w:val="6F9070F375084254B6121D4620BA5B2A"/>
          </w:pPr>
          <w:r>
            <w:t>Web address</w:t>
          </w:r>
        </w:p>
      </w:docPartBody>
    </w:docPart>
    <w:docPart>
      <w:docPartPr>
        <w:name w:val="D648C8C187F94244BD90C99724E5E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D303-F06C-4D58-91B4-C7818C3AAF9E}"/>
      </w:docPartPr>
      <w:docPartBody>
        <w:p w:rsidR="00000000" w:rsidRDefault="006917B4">
          <w:pPr>
            <w:pStyle w:val="D648C8C187F94244BD90C99724E5E4E1"/>
          </w:pPr>
          <w:r>
            <w:t>Your Name</w:t>
          </w:r>
        </w:p>
      </w:docPartBody>
    </w:docPart>
    <w:docPart>
      <w:docPartPr>
        <w:name w:val="24F50245A207476CA48296A9E46CA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C8A33-0BD3-45CF-BE01-8E2D12C16387}"/>
      </w:docPartPr>
      <w:docPartBody>
        <w:p w:rsidR="00000000" w:rsidRDefault="006917B4">
          <w:pPr>
            <w:pStyle w:val="24F50245A207476CA48296A9E46CA878"/>
          </w:pPr>
          <w:r>
            <w:t>Street Address, City, ST ZIP Code</w:t>
          </w:r>
        </w:p>
      </w:docPartBody>
    </w:docPart>
    <w:docPart>
      <w:docPartPr>
        <w:name w:val="64B9D01D3ECD403A97D65669D549F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EE98A-5160-4F61-8257-D78C2CEBFAE7}"/>
      </w:docPartPr>
      <w:docPartBody>
        <w:p w:rsidR="00000000" w:rsidRDefault="006917B4">
          <w:pPr>
            <w:pStyle w:val="64B9D01D3ECD403A97D65669D549F078"/>
          </w:pPr>
          <w:r>
            <w:t>Telephone</w:t>
          </w:r>
        </w:p>
      </w:docPartBody>
    </w:docPart>
    <w:docPart>
      <w:docPartPr>
        <w:name w:val="1B42D59EE3B24C7AB9253485104CF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9B217-DB5A-4094-8CDF-00B2563A1D61}"/>
      </w:docPartPr>
      <w:docPartBody>
        <w:p w:rsidR="00000000" w:rsidRDefault="006917B4">
          <w:pPr>
            <w:pStyle w:val="1B42D59EE3B24C7AB9253485104CFC09"/>
          </w:pPr>
          <w:r>
            <w:t>Email</w:t>
          </w:r>
        </w:p>
      </w:docPartBody>
    </w:docPart>
    <w:docPart>
      <w:docPartPr>
        <w:name w:val="6307C133F57941BF9A2112ED21291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705D5-558B-43B6-9A7B-1AA6464B6272}"/>
      </w:docPartPr>
      <w:docPartBody>
        <w:p w:rsidR="00000000" w:rsidRDefault="006917B4">
          <w:pPr>
            <w:pStyle w:val="6307C133F57941BF9A2112ED21291EE6"/>
          </w:pPr>
          <w:r>
            <w:t>Twitter handle</w:t>
          </w:r>
        </w:p>
      </w:docPartBody>
    </w:docPart>
    <w:docPart>
      <w:docPartPr>
        <w:name w:val="6CBFAA837D1F4120B4C4D53120D44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B2827-1FCA-4B59-8955-0F6DB6B56B65}"/>
      </w:docPartPr>
      <w:docPartBody>
        <w:p w:rsidR="00000000" w:rsidRDefault="006917B4">
          <w:pPr>
            <w:pStyle w:val="6CBFAA837D1F4120B4C4D53120D44DBE"/>
          </w:pPr>
          <w:r>
            <w:t>Web address</w:t>
          </w:r>
        </w:p>
      </w:docPartBody>
    </w:docPart>
    <w:docPart>
      <w:docPartPr>
        <w:name w:val="DC754E2629754AEA9980AF2EC5D9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18878-E2E9-4434-A3A1-8E355C8B21B1}"/>
      </w:docPartPr>
      <w:docPartBody>
        <w:p w:rsidR="00000000" w:rsidRDefault="006917B4">
          <w:pPr>
            <w:pStyle w:val="DC754E2629754AEA9980AF2EC5D98265"/>
          </w:pPr>
          <w:r>
            <w:t>Your Name</w:t>
          </w:r>
        </w:p>
      </w:docPartBody>
    </w:docPart>
    <w:docPart>
      <w:docPartPr>
        <w:name w:val="96C8D502DEE54C6A8217127023F8A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52CF0-A821-4775-9EE9-4EF0F0981896}"/>
      </w:docPartPr>
      <w:docPartBody>
        <w:p w:rsidR="00000000" w:rsidRDefault="006917B4">
          <w:pPr>
            <w:pStyle w:val="96C8D502DEE54C6A8217127023F8AD3F"/>
          </w:pPr>
          <w:r>
            <w:t>Street Address, City, ST ZIP Code</w:t>
          </w:r>
        </w:p>
      </w:docPartBody>
    </w:docPart>
    <w:docPart>
      <w:docPartPr>
        <w:name w:val="0EEE4CD16D4D46B7BF02EF15AE61A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2D6A-14E0-4AE7-9B02-EAF2A854C17A}"/>
      </w:docPartPr>
      <w:docPartBody>
        <w:p w:rsidR="00000000" w:rsidRDefault="006917B4">
          <w:pPr>
            <w:pStyle w:val="0EEE4CD16D4D46B7BF02EF15AE61AD40"/>
          </w:pPr>
          <w:r>
            <w:t>Telephone</w:t>
          </w:r>
        </w:p>
      </w:docPartBody>
    </w:docPart>
    <w:docPart>
      <w:docPartPr>
        <w:name w:val="7DF9913A135C49DFAAF7DE4CB3F5D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66241-F4A4-408B-9C4C-CD8437DA337A}"/>
      </w:docPartPr>
      <w:docPartBody>
        <w:p w:rsidR="00000000" w:rsidRDefault="006917B4">
          <w:pPr>
            <w:pStyle w:val="7DF9913A135C49DFAAF7DE4CB3F5D7A7"/>
          </w:pPr>
          <w:r>
            <w:t>Email</w:t>
          </w:r>
        </w:p>
      </w:docPartBody>
    </w:docPart>
    <w:docPart>
      <w:docPartPr>
        <w:name w:val="5AAAD0A3A9204F55A596FA10E19F2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575BA-CBCA-48DE-82F7-1BF0FBFFA4A2}"/>
      </w:docPartPr>
      <w:docPartBody>
        <w:p w:rsidR="00000000" w:rsidRDefault="006917B4">
          <w:pPr>
            <w:pStyle w:val="5AAAD0A3A9204F55A596FA10E19F27C5"/>
          </w:pPr>
          <w:r>
            <w:t>Twitter handle</w:t>
          </w:r>
        </w:p>
      </w:docPartBody>
    </w:docPart>
    <w:docPart>
      <w:docPartPr>
        <w:name w:val="3D2D700E4D9D4682BC0475BE884C6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E05B7-E0FE-4420-B185-5159450FCF93}"/>
      </w:docPartPr>
      <w:docPartBody>
        <w:p w:rsidR="00000000" w:rsidRDefault="006917B4">
          <w:pPr>
            <w:pStyle w:val="3D2D700E4D9D4682BC0475BE884C69D9"/>
          </w:pPr>
          <w:r>
            <w:t>Web address</w:t>
          </w:r>
        </w:p>
      </w:docPartBody>
    </w:docPart>
    <w:docPart>
      <w:docPartPr>
        <w:name w:val="DB925194E32843629FBF62F59AED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E5A7B-7733-44BA-AECA-3107B7F41407}"/>
      </w:docPartPr>
      <w:docPartBody>
        <w:p w:rsidR="00000000" w:rsidRDefault="006917B4">
          <w:pPr>
            <w:pStyle w:val="DB925194E32843629FBF62F59AED8154"/>
          </w:pPr>
          <w:r>
            <w:t>Your Name</w:t>
          </w:r>
        </w:p>
      </w:docPartBody>
    </w:docPart>
    <w:docPart>
      <w:docPartPr>
        <w:name w:val="76AE9BD7D5C34D7BAB337A71840F6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A728E-8F60-46DA-9E5A-1C8BDD1A0706}"/>
      </w:docPartPr>
      <w:docPartBody>
        <w:p w:rsidR="00000000" w:rsidRDefault="006917B4">
          <w:pPr>
            <w:pStyle w:val="76AE9BD7D5C34D7BAB337A71840F6BAC"/>
          </w:pPr>
          <w:r>
            <w:t>Street Address, City, ST ZIP Code</w:t>
          </w:r>
        </w:p>
      </w:docPartBody>
    </w:docPart>
    <w:docPart>
      <w:docPartPr>
        <w:name w:val="0F165FA8226047C28CEF06F784EB0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0FC2C-13B5-4CA3-BEE5-1825D47D22C7}"/>
      </w:docPartPr>
      <w:docPartBody>
        <w:p w:rsidR="00000000" w:rsidRDefault="006917B4">
          <w:pPr>
            <w:pStyle w:val="0F165FA8226047C28CEF06F784EB0A24"/>
          </w:pPr>
          <w:r>
            <w:t>Telephone</w:t>
          </w:r>
        </w:p>
      </w:docPartBody>
    </w:docPart>
    <w:docPart>
      <w:docPartPr>
        <w:name w:val="D6A6055833984C7AB6E7DC840E5CC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05EB6-416D-4C5F-821B-3E858CCC9761}"/>
      </w:docPartPr>
      <w:docPartBody>
        <w:p w:rsidR="00000000" w:rsidRDefault="006917B4">
          <w:pPr>
            <w:pStyle w:val="D6A6055833984C7AB6E7DC840E5CCE2E"/>
          </w:pPr>
          <w:r>
            <w:t>Email</w:t>
          </w:r>
        </w:p>
      </w:docPartBody>
    </w:docPart>
    <w:docPart>
      <w:docPartPr>
        <w:name w:val="6CBB82D1261348D6ADD767B7BCD2F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168F8-39ED-4019-92E7-B427730F308A}"/>
      </w:docPartPr>
      <w:docPartBody>
        <w:p w:rsidR="00000000" w:rsidRDefault="006917B4">
          <w:pPr>
            <w:pStyle w:val="6CBB82D1261348D6ADD767B7BCD2F9EB"/>
          </w:pPr>
          <w:r>
            <w:t>Twitter handle</w:t>
          </w:r>
        </w:p>
      </w:docPartBody>
    </w:docPart>
    <w:docPart>
      <w:docPartPr>
        <w:name w:val="948F9F91D73F44869F22CBA9382D2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03AE5-54CB-42F1-B024-1D1B8ED58FC3}"/>
      </w:docPartPr>
      <w:docPartBody>
        <w:p w:rsidR="00000000" w:rsidRDefault="006917B4">
          <w:pPr>
            <w:pStyle w:val="948F9F91D73F44869F22CBA9382D231C"/>
          </w:pPr>
          <w:r>
            <w:t>Web address</w:t>
          </w:r>
        </w:p>
      </w:docPartBody>
    </w:docPart>
    <w:docPart>
      <w:docPartPr>
        <w:name w:val="D143C935F22E44DEB91CDD7D7B71D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C9EB-786F-4AD9-97F8-57A6E2883063}"/>
      </w:docPartPr>
      <w:docPartBody>
        <w:p w:rsidR="00000000" w:rsidRDefault="006917B4">
          <w:pPr>
            <w:pStyle w:val="D143C935F22E44DEB91CDD7D7B71DC98"/>
          </w:pPr>
          <w:r>
            <w:t>Your Name</w:t>
          </w:r>
        </w:p>
      </w:docPartBody>
    </w:docPart>
    <w:docPart>
      <w:docPartPr>
        <w:name w:val="5D85A51E92C7484B9E8F764BDF4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D468D-81AB-497E-B71C-FCFAF56E748B}"/>
      </w:docPartPr>
      <w:docPartBody>
        <w:p w:rsidR="00000000" w:rsidRDefault="006917B4">
          <w:pPr>
            <w:pStyle w:val="5D85A51E92C7484B9E8F764BDF44EC1A"/>
          </w:pPr>
          <w:r>
            <w:t>Street Address, City, ST ZIP Code</w:t>
          </w:r>
        </w:p>
      </w:docPartBody>
    </w:docPart>
    <w:docPart>
      <w:docPartPr>
        <w:name w:val="1D95154BCFC64DDB9EED1C08BAEAC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E262B-D980-481C-96A6-7EE161DFFB10}"/>
      </w:docPartPr>
      <w:docPartBody>
        <w:p w:rsidR="00000000" w:rsidRDefault="006917B4">
          <w:pPr>
            <w:pStyle w:val="1D95154BCFC64DDB9EED1C08BAEACE6B"/>
          </w:pPr>
          <w:r>
            <w:t>Telephone</w:t>
          </w:r>
        </w:p>
      </w:docPartBody>
    </w:docPart>
    <w:docPart>
      <w:docPartPr>
        <w:name w:val="B25983E697BC448AB246CF60A6BD8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F573C-C1E6-4DFD-8F05-E089A6A3F2B4}"/>
      </w:docPartPr>
      <w:docPartBody>
        <w:p w:rsidR="00000000" w:rsidRDefault="006917B4">
          <w:pPr>
            <w:pStyle w:val="B25983E697BC448AB246CF60A6BD84DA"/>
          </w:pPr>
          <w:r>
            <w:t>Email</w:t>
          </w:r>
        </w:p>
      </w:docPartBody>
    </w:docPart>
    <w:docPart>
      <w:docPartPr>
        <w:name w:val="0506B4967C7844F88450E2E8E345D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9D4E6-E150-4F7A-94A3-AD0DED495D55}"/>
      </w:docPartPr>
      <w:docPartBody>
        <w:p w:rsidR="00000000" w:rsidRDefault="006917B4">
          <w:pPr>
            <w:pStyle w:val="0506B4967C7844F88450E2E8E345D8F8"/>
          </w:pPr>
          <w:r>
            <w:t>Twitter handle</w:t>
          </w:r>
        </w:p>
      </w:docPartBody>
    </w:docPart>
    <w:docPart>
      <w:docPartPr>
        <w:name w:val="2385686EF7F34756AF7ABD2384E2B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BF6EA-BBD3-4B41-888E-DD533515F109}"/>
      </w:docPartPr>
      <w:docPartBody>
        <w:p w:rsidR="00000000" w:rsidRDefault="006917B4">
          <w:pPr>
            <w:pStyle w:val="2385686EF7F34756AF7ABD2384E2B628"/>
          </w:pPr>
          <w:r>
            <w:t>Web address</w:t>
          </w:r>
        </w:p>
      </w:docPartBody>
    </w:docPart>
    <w:docPart>
      <w:docPartPr>
        <w:name w:val="8498EF964C234DA4B8D34E618C89F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38F43-B5FD-476D-9DF4-0F3E08E87CB2}"/>
      </w:docPartPr>
      <w:docPartBody>
        <w:p w:rsidR="00000000" w:rsidRDefault="006917B4">
          <w:pPr>
            <w:pStyle w:val="8498EF964C234DA4B8D34E618C89FB78"/>
          </w:pPr>
          <w:r>
            <w:t>Your Name</w:t>
          </w:r>
        </w:p>
      </w:docPartBody>
    </w:docPart>
    <w:docPart>
      <w:docPartPr>
        <w:name w:val="794983111A924F42B8C9B3FD3CCC7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5D2D-F7AD-4825-839E-BEC0BC0C3623}"/>
      </w:docPartPr>
      <w:docPartBody>
        <w:p w:rsidR="00000000" w:rsidRDefault="006917B4">
          <w:pPr>
            <w:pStyle w:val="794983111A924F42B8C9B3FD3CCC7FDB"/>
          </w:pPr>
          <w:r>
            <w:t xml:space="preserve">Street Address, City, </w:t>
          </w:r>
          <w:r>
            <w:t>ST ZIP Code</w:t>
          </w:r>
        </w:p>
      </w:docPartBody>
    </w:docPart>
    <w:docPart>
      <w:docPartPr>
        <w:name w:val="CCA1F6380023458EB47302EB1BE48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C6987-643D-4B39-B2BD-593EFA8DC7D3}"/>
      </w:docPartPr>
      <w:docPartBody>
        <w:p w:rsidR="00000000" w:rsidRDefault="006917B4">
          <w:pPr>
            <w:pStyle w:val="CCA1F6380023458EB47302EB1BE48972"/>
          </w:pPr>
          <w:r>
            <w:t>Telephone</w:t>
          </w:r>
        </w:p>
      </w:docPartBody>
    </w:docPart>
    <w:docPart>
      <w:docPartPr>
        <w:name w:val="55A57FD6578D43338C2DD1399A7CA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44556-6DA2-4543-B9B2-0C5F90C1F6A0}"/>
      </w:docPartPr>
      <w:docPartBody>
        <w:p w:rsidR="00000000" w:rsidRDefault="006917B4">
          <w:pPr>
            <w:pStyle w:val="55A57FD6578D43338C2DD1399A7CA767"/>
          </w:pPr>
          <w:r>
            <w:t>Email</w:t>
          </w:r>
        </w:p>
      </w:docPartBody>
    </w:docPart>
    <w:docPart>
      <w:docPartPr>
        <w:name w:val="17560F6B38074623965951F748C7B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3735E-F391-4448-A7C9-4886DCFB934E}"/>
      </w:docPartPr>
      <w:docPartBody>
        <w:p w:rsidR="00000000" w:rsidRDefault="006917B4">
          <w:pPr>
            <w:pStyle w:val="17560F6B38074623965951F748C7B183"/>
          </w:pPr>
          <w:r>
            <w:t>Twitter handle</w:t>
          </w:r>
        </w:p>
      </w:docPartBody>
    </w:docPart>
    <w:docPart>
      <w:docPartPr>
        <w:name w:val="6C127530763C4BA5B5C7AC8F849A9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B25A-E130-4DA7-AC13-4F49876D5737}"/>
      </w:docPartPr>
      <w:docPartBody>
        <w:p w:rsidR="00000000" w:rsidRDefault="006917B4">
          <w:pPr>
            <w:pStyle w:val="6C127530763C4BA5B5C7AC8F849A9FBD"/>
          </w:pPr>
          <w:r>
            <w:t>Web address</w:t>
          </w:r>
        </w:p>
      </w:docPartBody>
    </w:docPart>
    <w:docPart>
      <w:docPartPr>
        <w:name w:val="1702EB353096483DBE2DDF83ADBC1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E90B1-36FA-478F-9616-6925F4C3F530}"/>
      </w:docPartPr>
      <w:docPartBody>
        <w:p w:rsidR="00000000" w:rsidRDefault="006917B4">
          <w:pPr>
            <w:pStyle w:val="1702EB353096483DBE2DDF83ADBC178A"/>
          </w:pPr>
          <w:r>
            <w:t>Your Name</w:t>
          </w:r>
        </w:p>
      </w:docPartBody>
    </w:docPart>
    <w:docPart>
      <w:docPartPr>
        <w:name w:val="4A99E40C5C3C4969B4F077CE74DE8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B078C-853A-4326-B0F2-4E3C8B227398}"/>
      </w:docPartPr>
      <w:docPartBody>
        <w:p w:rsidR="00000000" w:rsidRDefault="006917B4">
          <w:pPr>
            <w:pStyle w:val="4A99E40C5C3C4969B4F077CE74DE842B"/>
          </w:pPr>
          <w:r>
            <w:t>Street Address, City, ST ZIP Code</w:t>
          </w:r>
        </w:p>
      </w:docPartBody>
    </w:docPart>
    <w:docPart>
      <w:docPartPr>
        <w:name w:val="598A502874C54D8090EB5DAB795D7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92274-666E-46D0-BEC4-9B259726357E}"/>
      </w:docPartPr>
      <w:docPartBody>
        <w:p w:rsidR="00000000" w:rsidRDefault="006917B4">
          <w:pPr>
            <w:pStyle w:val="598A502874C54D8090EB5DAB795D74F6"/>
          </w:pPr>
          <w:r>
            <w:t>Telephone</w:t>
          </w:r>
        </w:p>
      </w:docPartBody>
    </w:docPart>
    <w:docPart>
      <w:docPartPr>
        <w:name w:val="245FCD439BF740118AF49C43B783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95EED-B426-4299-966C-238767BED71C}"/>
      </w:docPartPr>
      <w:docPartBody>
        <w:p w:rsidR="00000000" w:rsidRDefault="006917B4">
          <w:pPr>
            <w:pStyle w:val="245FCD439BF740118AF49C43B7835877"/>
          </w:pPr>
          <w:r>
            <w:t>Email</w:t>
          </w:r>
        </w:p>
      </w:docPartBody>
    </w:docPart>
    <w:docPart>
      <w:docPartPr>
        <w:name w:val="64267859FD9F41BFA076CD588D001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968A5-1D71-4F76-BE51-CAB21FE940CC}"/>
      </w:docPartPr>
      <w:docPartBody>
        <w:p w:rsidR="00000000" w:rsidRDefault="006917B4">
          <w:pPr>
            <w:pStyle w:val="64267859FD9F41BFA076CD588D0011AC"/>
          </w:pPr>
          <w:r>
            <w:t>Twitter handle</w:t>
          </w:r>
        </w:p>
      </w:docPartBody>
    </w:docPart>
    <w:docPart>
      <w:docPartPr>
        <w:name w:val="E59C03A71F5246329197B9D49558B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D0EDB-6FF2-4E07-80F6-D8D9D08B302D}"/>
      </w:docPartPr>
      <w:docPartBody>
        <w:p w:rsidR="00000000" w:rsidRDefault="006917B4">
          <w:pPr>
            <w:pStyle w:val="E59C03A71F5246329197B9D49558B27D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B4"/>
    <w:rsid w:val="0069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2BB45FBA84C74B30E94CECB3B3B97">
    <w:name w:val="9FD2BB45FBA84C74B30E94CECB3B3B97"/>
  </w:style>
  <w:style w:type="paragraph" w:customStyle="1" w:styleId="252A2105FA1849FFA7EAE1670E609D68">
    <w:name w:val="252A2105FA1849FFA7EAE1670E609D68"/>
  </w:style>
  <w:style w:type="paragraph" w:customStyle="1" w:styleId="F82D024419EA409EBFA7DFEA85E9E64A">
    <w:name w:val="F82D024419EA409EBFA7DFEA85E9E64A"/>
  </w:style>
  <w:style w:type="paragraph" w:customStyle="1" w:styleId="C21375A4FEB4484EB81B1856D6A3F5C6">
    <w:name w:val="C21375A4FEB4484EB81B1856D6A3F5C6"/>
  </w:style>
  <w:style w:type="paragraph" w:customStyle="1" w:styleId="DD226BA090C64CD3880F0B0FD78C193D">
    <w:name w:val="DD226BA090C64CD3880F0B0FD78C193D"/>
  </w:style>
  <w:style w:type="paragraph" w:customStyle="1" w:styleId="63B7B60BA00945B79F6E7C8A07BD9F2E">
    <w:name w:val="63B7B60BA00945B79F6E7C8A07BD9F2E"/>
  </w:style>
  <w:style w:type="paragraph" w:customStyle="1" w:styleId="DF08516E64DD4BD588DD8588D14E3C8E">
    <w:name w:val="DF08516E64DD4BD588DD8588D14E3C8E"/>
  </w:style>
  <w:style w:type="paragraph" w:customStyle="1" w:styleId="03722A4EB9AA44B8B96A7A0801077F1A">
    <w:name w:val="03722A4EB9AA44B8B96A7A0801077F1A"/>
  </w:style>
  <w:style w:type="paragraph" w:customStyle="1" w:styleId="26C16EAEDC29419698FF80F68E1B3951">
    <w:name w:val="26C16EAEDC29419698FF80F68E1B3951"/>
  </w:style>
  <w:style w:type="paragraph" w:customStyle="1" w:styleId="29DE49AD1CC64C76890F96F45B094545">
    <w:name w:val="29DE49AD1CC64C76890F96F45B094545"/>
  </w:style>
  <w:style w:type="paragraph" w:customStyle="1" w:styleId="221B1F92794047A98FF5A3E4FB44C75A">
    <w:name w:val="221B1F92794047A98FF5A3E4FB44C75A"/>
  </w:style>
  <w:style w:type="paragraph" w:customStyle="1" w:styleId="56A007B9F59E42E68794317C6BA23505">
    <w:name w:val="56A007B9F59E42E68794317C6BA23505"/>
  </w:style>
  <w:style w:type="paragraph" w:customStyle="1" w:styleId="B623084F78804A50AC4FB88FDB79F452">
    <w:name w:val="B623084F78804A50AC4FB88FDB79F452"/>
  </w:style>
  <w:style w:type="paragraph" w:customStyle="1" w:styleId="AF9AC4B9A0ED49F18C09F74642A44A1F">
    <w:name w:val="AF9AC4B9A0ED49F18C09F74642A44A1F"/>
  </w:style>
  <w:style w:type="paragraph" w:customStyle="1" w:styleId="6784B973118C44329C497B9DE50AAABA">
    <w:name w:val="6784B973118C44329C497B9DE50AAABA"/>
  </w:style>
  <w:style w:type="paragraph" w:customStyle="1" w:styleId="C8B83CFA5FC140958A2D28FD96662211">
    <w:name w:val="C8B83CFA5FC140958A2D28FD96662211"/>
  </w:style>
  <w:style w:type="paragraph" w:customStyle="1" w:styleId="B2F89189BE8C4D2CAD0F2F5EFCFD98D8">
    <w:name w:val="B2F89189BE8C4D2CAD0F2F5EFCFD98D8"/>
  </w:style>
  <w:style w:type="paragraph" w:customStyle="1" w:styleId="C26BBF4F428845B9B076AE91F9AB9328">
    <w:name w:val="C26BBF4F428845B9B076AE91F9AB9328"/>
  </w:style>
  <w:style w:type="paragraph" w:customStyle="1" w:styleId="E14CBBD7359549A19A35DC60288DF97F">
    <w:name w:val="E14CBBD7359549A19A35DC60288DF97F"/>
  </w:style>
  <w:style w:type="paragraph" w:customStyle="1" w:styleId="992332BC9F3E4B7C904571D0480186EF">
    <w:name w:val="992332BC9F3E4B7C904571D0480186EF"/>
  </w:style>
  <w:style w:type="paragraph" w:customStyle="1" w:styleId="E4694F55EDCE4F51A2475918C02910EA">
    <w:name w:val="E4694F55EDCE4F51A2475918C02910EA"/>
  </w:style>
  <w:style w:type="paragraph" w:customStyle="1" w:styleId="4F58D4E320C0486493A7456B3446B596">
    <w:name w:val="4F58D4E320C0486493A7456B3446B596"/>
  </w:style>
  <w:style w:type="paragraph" w:customStyle="1" w:styleId="A5452460A41A489BAEF032676D3479AE">
    <w:name w:val="A5452460A41A489BAEF032676D3479AE"/>
  </w:style>
  <w:style w:type="paragraph" w:customStyle="1" w:styleId="6F9070F375084254B6121D4620BA5B2A">
    <w:name w:val="6F9070F375084254B6121D4620BA5B2A"/>
  </w:style>
  <w:style w:type="paragraph" w:customStyle="1" w:styleId="D648C8C187F94244BD90C99724E5E4E1">
    <w:name w:val="D648C8C187F94244BD90C99724E5E4E1"/>
  </w:style>
  <w:style w:type="paragraph" w:customStyle="1" w:styleId="24F50245A207476CA48296A9E46CA878">
    <w:name w:val="24F50245A207476CA48296A9E46CA878"/>
  </w:style>
  <w:style w:type="paragraph" w:customStyle="1" w:styleId="64B9D01D3ECD403A97D65669D549F078">
    <w:name w:val="64B9D01D3ECD403A97D65669D549F078"/>
  </w:style>
  <w:style w:type="paragraph" w:customStyle="1" w:styleId="1B42D59EE3B24C7AB9253485104CFC09">
    <w:name w:val="1B42D59EE3B24C7AB9253485104CFC09"/>
  </w:style>
  <w:style w:type="paragraph" w:customStyle="1" w:styleId="6307C133F57941BF9A2112ED21291EE6">
    <w:name w:val="6307C133F57941BF9A2112ED21291EE6"/>
  </w:style>
  <w:style w:type="paragraph" w:customStyle="1" w:styleId="6CBFAA837D1F4120B4C4D53120D44DBE">
    <w:name w:val="6CBFAA837D1F4120B4C4D53120D44DBE"/>
  </w:style>
  <w:style w:type="paragraph" w:customStyle="1" w:styleId="DC754E2629754AEA9980AF2EC5D98265">
    <w:name w:val="DC754E2629754AEA9980AF2EC5D98265"/>
  </w:style>
  <w:style w:type="paragraph" w:customStyle="1" w:styleId="96C8D502DEE54C6A8217127023F8AD3F">
    <w:name w:val="96C8D502DEE54C6A8217127023F8AD3F"/>
  </w:style>
  <w:style w:type="paragraph" w:customStyle="1" w:styleId="0EEE4CD16D4D46B7BF02EF15AE61AD40">
    <w:name w:val="0EEE4CD16D4D46B7BF02EF15AE61AD40"/>
  </w:style>
  <w:style w:type="paragraph" w:customStyle="1" w:styleId="7DF9913A135C49DFAAF7DE4CB3F5D7A7">
    <w:name w:val="7DF9913A135C49DFAAF7DE4CB3F5D7A7"/>
  </w:style>
  <w:style w:type="paragraph" w:customStyle="1" w:styleId="5AAAD0A3A9204F55A596FA10E19F27C5">
    <w:name w:val="5AAAD0A3A9204F55A596FA10E19F27C5"/>
  </w:style>
  <w:style w:type="paragraph" w:customStyle="1" w:styleId="3D2D700E4D9D4682BC0475BE884C69D9">
    <w:name w:val="3D2D700E4D9D4682BC0475BE884C69D9"/>
  </w:style>
  <w:style w:type="paragraph" w:customStyle="1" w:styleId="DB925194E32843629FBF62F59AED8154">
    <w:name w:val="DB925194E32843629FBF62F59AED8154"/>
  </w:style>
  <w:style w:type="paragraph" w:customStyle="1" w:styleId="76AE9BD7D5C34D7BAB337A71840F6BAC">
    <w:name w:val="76AE9BD7D5C34D7BAB337A71840F6BAC"/>
  </w:style>
  <w:style w:type="paragraph" w:customStyle="1" w:styleId="0F165FA8226047C28CEF06F784EB0A24">
    <w:name w:val="0F165FA8226047C28CEF06F784EB0A24"/>
  </w:style>
  <w:style w:type="paragraph" w:customStyle="1" w:styleId="D6A6055833984C7AB6E7DC840E5CCE2E">
    <w:name w:val="D6A6055833984C7AB6E7DC840E5CCE2E"/>
  </w:style>
  <w:style w:type="paragraph" w:customStyle="1" w:styleId="6CBB82D1261348D6ADD767B7BCD2F9EB">
    <w:name w:val="6CBB82D1261348D6ADD767B7BCD2F9EB"/>
  </w:style>
  <w:style w:type="paragraph" w:customStyle="1" w:styleId="948F9F91D73F44869F22CBA9382D231C">
    <w:name w:val="948F9F91D73F44869F22CBA9382D231C"/>
  </w:style>
  <w:style w:type="paragraph" w:customStyle="1" w:styleId="D143C935F22E44DEB91CDD7D7B71DC98">
    <w:name w:val="D143C935F22E44DEB91CDD7D7B71DC98"/>
  </w:style>
  <w:style w:type="paragraph" w:customStyle="1" w:styleId="5D85A51E92C7484B9E8F764BDF44EC1A">
    <w:name w:val="5D85A51E92C7484B9E8F764BDF44EC1A"/>
  </w:style>
  <w:style w:type="paragraph" w:customStyle="1" w:styleId="1D95154BCFC64DDB9EED1C08BAEACE6B">
    <w:name w:val="1D95154BCFC64DDB9EED1C08BAEACE6B"/>
  </w:style>
  <w:style w:type="paragraph" w:customStyle="1" w:styleId="B25983E697BC448AB246CF60A6BD84DA">
    <w:name w:val="B25983E697BC448AB246CF60A6BD84DA"/>
  </w:style>
  <w:style w:type="paragraph" w:customStyle="1" w:styleId="0506B4967C7844F88450E2E8E345D8F8">
    <w:name w:val="0506B4967C7844F88450E2E8E345D8F8"/>
  </w:style>
  <w:style w:type="paragraph" w:customStyle="1" w:styleId="2385686EF7F34756AF7ABD2384E2B628">
    <w:name w:val="2385686EF7F34756AF7ABD2384E2B628"/>
  </w:style>
  <w:style w:type="paragraph" w:customStyle="1" w:styleId="8498EF964C234DA4B8D34E618C89FB78">
    <w:name w:val="8498EF964C234DA4B8D34E618C89FB78"/>
  </w:style>
  <w:style w:type="paragraph" w:customStyle="1" w:styleId="794983111A924F42B8C9B3FD3CCC7FDB">
    <w:name w:val="794983111A924F42B8C9B3FD3CCC7FDB"/>
  </w:style>
  <w:style w:type="paragraph" w:customStyle="1" w:styleId="CCA1F6380023458EB47302EB1BE48972">
    <w:name w:val="CCA1F6380023458EB47302EB1BE48972"/>
  </w:style>
  <w:style w:type="paragraph" w:customStyle="1" w:styleId="55A57FD6578D43338C2DD1399A7CA767">
    <w:name w:val="55A57FD6578D43338C2DD1399A7CA767"/>
  </w:style>
  <w:style w:type="paragraph" w:customStyle="1" w:styleId="17560F6B38074623965951F748C7B183">
    <w:name w:val="17560F6B38074623965951F748C7B183"/>
  </w:style>
  <w:style w:type="paragraph" w:customStyle="1" w:styleId="6C127530763C4BA5B5C7AC8F849A9FBD">
    <w:name w:val="6C127530763C4BA5B5C7AC8F849A9FBD"/>
  </w:style>
  <w:style w:type="paragraph" w:customStyle="1" w:styleId="1702EB353096483DBE2DDF83ADBC178A">
    <w:name w:val="1702EB353096483DBE2DDF83ADBC178A"/>
  </w:style>
  <w:style w:type="paragraph" w:customStyle="1" w:styleId="4A99E40C5C3C4969B4F077CE74DE842B">
    <w:name w:val="4A99E40C5C3C4969B4F077CE74DE842B"/>
  </w:style>
  <w:style w:type="paragraph" w:customStyle="1" w:styleId="598A502874C54D8090EB5DAB795D74F6">
    <w:name w:val="598A502874C54D8090EB5DAB795D74F6"/>
  </w:style>
  <w:style w:type="paragraph" w:customStyle="1" w:styleId="245FCD439BF740118AF49C43B7835877">
    <w:name w:val="245FCD439BF740118AF49C43B7835877"/>
  </w:style>
  <w:style w:type="paragraph" w:customStyle="1" w:styleId="64267859FD9F41BFA076CD588D0011AC">
    <w:name w:val="64267859FD9F41BFA076CD588D0011AC"/>
  </w:style>
  <w:style w:type="paragraph" w:customStyle="1" w:styleId="E59C03A71F5246329197B9D49558B27D">
    <w:name w:val="E59C03A71F5246329197B9D49558B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550 E Spring St., Columbus, OH 43215</CompanyAddress>
  <CompanyPhone>(937) 369-3806</CompanyPhone>
  <CompanyFax>still-fortress-58891.herokuapp.com</CompanyFax>
  <CompanyEmail>speedcats@gmail.com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936C1-CB6D-4AA5-ACBF-BCE4D33B8F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F3004AD-BFAB-4049-8960-37912630C7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C07EA0-4DBB-4477-8881-71C4BA0B3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business cards.dotx</Template>
  <TotalTime>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</dc:creator>
  <cp:keywords>Speedcats Car Rental</cp:keywords>
  <cp:lastModifiedBy>Jesse Fowler</cp:lastModifiedBy>
  <cp:revision>1</cp:revision>
  <cp:lastPrinted>2012-08-29T19:15:00Z</cp:lastPrinted>
  <dcterms:created xsi:type="dcterms:W3CDTF">2018-08-09T02:40:00Z</dcterms:created>
  <dcterms:modified xsi:type="dcterms:W3CDTF">2018-08-09T02:42:00Z</dcterms:modified>
  <cp:contentStatus>@speedcatsr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